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0F8C2" w14:textId="5EBE2E77" w:rsidR="00F85904" w:rsidRPr="00F85904" w:rsidRDefault="004831A5" w:rsidP="00F85904">
      <w:pPr>
        <w:pStyle w:val="Kop1"/>
      </w:pPr>
      <w:r w:rsidRPr="004831A5">
        <w:rPr>
          <w:color w:val="205F55" w:themeColor="accent5" w:themeShade="BF"/>
        </w:rPr>
        <w:t xml:space="preserve">Onderzoek </w:t>
      </w:r>
      <w:r>
        <w:t xml:space="preserve">techniek </w:t>
      </w:r>
      <w:proofErr w:type="spellStart"/>
      <w:r>
        <w:t>Vi</w:t>
      </w:r>
      <w:r w:rsidR="00F85904">
        <w:t>Fo</w:t>
      </w:r>
      <w:proofErr w:type="spellEnd"/>
    </w:p>
    <w:p w14:paraId="219C6806" w14:textId="3A9C7539" w:rsidR="00F85904" w:rsidRDefault="00F85904" w:rsidP="00F85904">
      <w:pPr>
        <w:pStyle w:val="Kop2"/>
        <w:rPr>
          <w:color w:val="205F55" w:themeColor="accent5" w:themeShade="BF"/>
        </w:rPr>
      </w:pPr>
    </w:p>
    <w:p w14:paraId="1F49EC24" w14:textId="71F4F226" w:rsidR="00F85904" w:rsidRDefault="00F85904" w:rsidP="00F85904"/>
    <w:p w14:paraId="5CFA8A2C" w14:textId="1293A942" w:rsidR="00F85904" w:rsidRDefault="00F85904" w:rsidP="00F85904"/>
    <w:p w14:paraId="45D0F256" w14:textId="7BEDB145" w:rsidR="00F85904" w:rsidRDefault="00F85904" w:rsidP="00F85904"/>
    <w:p w14:paraId="68B690B6" w14:textId="3EDA7EA4" w:rsidR="00F85904" w:rsidRDefault="00F85904" w:rsidP="00F85904"/>
    <w:p w14:paraId="5F394254" w14:textId="32B267CF" w:rsidR="00F85904" w:rsidRDefault="00F85904" w:rsidP="00F85904"/>
    <w:p w14:paraId="01453B22" w14:textId="57FA2D0A" w:rsidR="00F85904" w:rsidRDefault="00F85904" w:rsidP="00F85904"/>
    <w:p w14:paraId="339EC07C" w14:textId="6C4B30E8" w:rsidR="00F85904" w:rsidRDefault="00F85904" w:rsidP="00F85904"/>
    <w:p w14:paraId="1BA028A6" w14:textId="77777777" w:rsidR="00F85904" w:rsidRPr="00F85904" w:rsidRDefault="00F85904" w:rsidP="00F85904"/>
    <w:p w14:paraId="52B2E83B" w14:textId="040B11B3" w:rsidR="00F85904" w:rsidRPr="00AB7C12" w:rsidRDefault="004831A5" w:rsidP="00AB7C12">
      <w:pPr>
        <w:pStyle w:val="Kop2"/>
        <w:jc w:val="center"/>
        <w:rPr>
          <w:color w:val="205F55" w:themeColor="accent5" w:themeShade="BF"/>
          <w:sz w:val="44"/>
          <w:szCs w:val="32"/>
        </w:rPr>
      </w:pPr>
      <w:r w:rsidRPr="00AB7C12">
        <w:rPr>
          <w:color w:val="205F55" w:themeColor="accent5" w:themeShade="BF"/>
          <w:sz w:val="44"/>
          <w:szCs w:val="32"/>
        </w:rPr>
        <w:lastRenderedPageBreak/>
        <w:t>Welken tools gaan wij gebruiken voor het ontwikkelen van de website</w:t>
      </w:r>
    </w:p>
    <w:p w14:paraId="6E835F4A" w14:textId="77777777" w:rsidR="00F85904" w:rsidRPr="00F85904" w:rsidRDefault="00F85904" w:rsidP="00F85904"/>
    <w:tbl>
      <w:tblPr>
        <w:tblStyle w:val="Modernverslag"/>
        <w:tblW w:w="0" w:type="auto"/>
        <w:tblInd w:w="720" w:type="dxa"/>
        <w:tblLook w:val="04A0" w:firstRow="1" w:lastRow="0" w:firstColumn="1" w:lastColumn="0" w:noHBand="0" w:noVBand="1"/>
      </w:tblPr>
      <w:tblGrid>
        <w:gridCol w:w="9026"/>
      </w:tblGrid>
      <w:tr w:rsidR="004831A5" w:rsidRPr="004831A5" w14:paraId="19FB0005" w14:textId="77777777" w:rsidTr="0048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6" w:type="dxa"/>
          </w:tcPr>
          <w:p w14:paraId="6526BBAE" w14:textId="77777777" w:rsidR="004831A5" w:rsidRPr="004831A5" w:rsidRDefault="004831A5" w:rsidP="004831A5">
            <w:pPr>
              <w:pStyle w:val="Bloktekst"/>
              <w:rPr>
                <w:color w:val="205F55" w:themeColor="accent5" w:themeShade="BF"/>
              </w:rPr>
            </w:pPr>
            <w:r w:rsidRPr="004831A5">
              <w:rPr>
                <w:color w:val="205F55" w:themeColor="accent5" w:themeShade="BF"/>
              </w:rPr>
              <w:t xml:space="preserve">Visual studio code  </w:t>
            </w:r>
          </w:p>
        </w:tc>
      </w:tr>
      <w:tr w:rsidR="004831A5" w:rsidRPr="004831A5" w14:paraId="22FA779A" w14:textId="77777777" w:rsidTr="0048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6" w:type="dxa"/>
          </w:tcPr>
          <w:p w14:paraId="4D3C7251" w14:textId="77777777" w:rsidR="004831A5" w:rsidRPr="004831A5" w:rsidRDefault="004831A5" w:rsidP="00D95D31">
            <w:pPr>
              <w:pStyle w:val="Bloktekst"/>
            </w:pPr>
            <w:r w:rsidRPr="004831A5">
              <w:t xml:space="preserve">Html, </w:t>
            </w:r>
            <w:proofErr w:type="spellStart"/>
            <w:r w:rsidRPr="004831A5">
              <w:t>Css</w:t>
            </w:r>
            <w:proofErr w:type="spellEnd"/>
            <w:r w:rsidRPr="004831A5">
              <w:t xml:space="preserve">, javascript, </w:t>
            </w:r>
            <w:proofErr w:type="spellStart"/>
            <w:r w:rsidRPr="004831A5">
              <w:t>php</w:t>
            </w:r>
            <w:proofErr w:type="spellEnd"/>
            <w:r w:rsidRPr="004831A5">
              <w:t xml:space="preserve">, </w:t>
            </w:r>
          </w:p>
        </w:tc>
      </w:tr>
    </w:tbl>
    <w:p w14:paraId="7428CE6D" w14:textId="56E2F801" w:rsidR="004831A5" w:rsidRDefault="004831A5" w:rsidP="00F85904">
      <w:pPr>
        <w:pStyle w:val="Bloktekst"/>
      </w:pPr>
    </w:p>
    <w:tbl>
      <w:tblPr>
        <w:tblStyle w:val="Modernverslag"/>
        <w:tblW w:w="0" w:type="auto"/>
        <w:tblInd w:w="720" w:type="dxa"/>
        <w:tblLook w:val="04A0" w:firstRow="1" w:lastRow="0" w:firstColumn="1" w:lastColumn="0" w:noHBand="0" w:noVBand="1"/>
      </w:tblPr>
      <w:tblGrid>
        <w:gridCol w:w="9026"/>
      </w:tblGrid>
      <w:tr w:rsidR="00F85904" w:rsidRPr="004831A5" w14:paraId="6A2FB352" w14:textId="77777777" w:rsidTr="00A1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6" w:type="dxa"/>
          </w:tcPr>
          <w:p w14:paraId="2D59D43B" w14:textId="0B3AA380" w:rsidR="00F85904" w:rsidRPr="004831A5" w:rsidRDefault="00F85904" w:rsidP="00A10D51">
            <w:pPr>
              <w:pStyle w:val="Bloktekst"/>
              <w:rPr>
                <w:color w:val="205F55" w:themeColor="accent5" w:themeShade="BF"/>
              </w:rPr>
            </w:pPr>
            <w:proofErr w:type="spellStart"/>
            <w:r>
              <w:rPr>
                <w:color w:val="205F55" w:themeColor="accent5" w:themeShade="BF"/>
              </w:rPr>
              <w:t>Gitbub</w:t>
            </w:r>
            <w:proofErr w:type="spellEnd"/>
          </w:p>
        </w:tc>
      </w:tr>
      <w:tr w:rsidR="00F85904" w:rsidRPr="004831A5" w14:paraId="5831CDAD" w14:textId="77777777" w:rsidTr="00A10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6" w:type="dxa"/>
          </w:tcPr>
          <w:p w14:paraId="42FF5377" w14:textId="676BB191" w:rsidR="00F85904" w:rsidRPr="004831A5" w:rsidRDefault="00F85904" w:rsidP="00A10D51">
            <w:pPr>
              <w:pStyle w:val="Bloktekst"/>
            </w:pPr>
            <w:r>
              <w:t xml:space="preserve">Voor het delen en bijhouden van bestanden </w:t>
            </w:r>
          </w:p>
        </w:tc>
      </w:tr>
    </w:tbl>
    <w:p w14:paraId="5C51132F" w14:textId="2987FFB6" w:rsidR="00F85904" w:rsidRDefault="00F85904" w:rsidP="00F85904">
      <w:pPr>
        <w:pStyle w:val="Bloktekst"/>
      </w:pPr>
    </w:p>
    <w:tbl>
      <w:tblPr>
        <w:tblStyle w:val="Modernverslag"/>
        <w:tblW w:w="0" w:type="auto"/>
        <w:tblInd w:w="720" w:type="dxa"/>
        <w:tblLook w:val="04A0" w:firstRow="1" w:lastRow="0" w:firstColumn="1" w:lastColumn="0" w:noHBand="0" w:noVBand="1"/>
      </w:tblPr>
      <w:tblGrid>
        <w:gridCol w:w="9026"/>
      </w:tblGrid>
      <w:tr w:rsidR="00F85904" w:rsidRPr="004831A5" w14:paraId="0EF204E5" w14:textId="77777777" w:rsidTr="00A1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6" w:type="dxa"/>
          </w:tcPr>
          <w:p w14:paraId="3157C374" w14:textId="76BCFD31" w:rsidR="00F85904" w:rsidRPr="004831A5" w:rsidRDefault="00F85904" w:rsidP="00A10D51">
            <w:pPr>
              <w:pStyle w:val="Bloktekst"/>
              <w:rPr>
                <w:color w:val="205F55" w:themeColor="accent5" w:themeShade="BF"/>
              </w:rPr>
            </w:pPr>
            <w:proofErr w:type="spellStart"/>
            <w:r>
              <w:rPr>
                <w:color w:val="205F55" w:themeColor="accent5" w:themeShade="BF"/>
              </w:rPr>
              <w:t>Xampp</w:t>
            </w:r>
            <w:proofErr w:type="spellEnd"/>
          </w:p>
        </w:tc>
      </w:tr>
      <w:tr w:rsidR="00F85904" w:rsidRPr="004831A5" w14:paraId="5E77FF80" w14:textId="77777777" w:rsidTr="00A10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6" w:type="dxa"/>
          </w:tcPr>
          <w:p w14:paraId="75B2912A" w14:textId="3B3A875F" w:rsidR="00F85904" w:rsidRPr="004831A5" w:rsidRDefault="00F85904" w:rsidP="00A10D51">
            <w:pPr>
              <w:pStyle w:val="Bloktekst"/>
            </w:pPr>
            <w:r>
              <w:t xml:space="preserve">Voor het live bekijken van de database en </w:t>
            </w:r>
            <w:proofErr w:type="spellStart"/>
            <w:r>
              <w:t>php</w:t>
            </w:r>
            <w:proofErr w:type="spellEnd"/>
          </w:p>
        </w:tc>
      </w:tr>
    </w:tbl>
    <w:p w14:paraId="6169C281" w14:textId="77777777" w:rsidR="00F85904" w:rsidRDefault="00F85904" w:rsidP="00F85904">
      <w:pPr>
        <w:pStyle w:val="Bloktekst"/>
      </w:pPr>
    </w:p>
    <w:tbl>
      <w:tblPr>
        <w:tblStyle w:val="Modernverslag"/>
        <w:tblW w:w="0" w:type="auto"/>
        <w:tblInd w:w="720" w:type="dxa"/>
        <w:tblLook w:val="04A0" w:firstRow="1" w:lastRow="0" w:firstColumn="1" w:lastColumn="0" w:noHBand="0" w:noVBand="1"/>
      </w:tblPr>
      <w:tblGrid>
        <w:gridCol w:w="9026"/>
      </w:tblGrid>
      <w:tr w:rsidR="00F85904" w:rsidRPr="004831A5" w14:paraId="152370CF" w14:textId="77777777" w:rsidTr="00A1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6" w:type="dxa"/>
          </w:tcPr>
          <w:p w14:paraId="2B206730" w14:textId="6C936F1C" w:rsidR="00F85904" w:rsidRPr="004831A5" w:rsidRDefault="00F85904" w:rsidP="00A10D51">
            <w:pPr>
              <w:pStyle w:val="Bloktekst"/>
              <w:rPr>
                <w:color w:val="205F55" w:themeColor="accent5" w:themeShade="BF"/>
              </w:rPr>
            </w:pPr>
            <w:r>
              <w:rPr>
                <w:color w:val="205F55" w:themeColor="accent5" w:themeShade="BF"/>
              </w:rPr>
              <w:lastRenderedPageBreak/>
              <w:t xml:space="preserve">Database </w:t>
            </w:r>
          </w:p>
        </w:tc>
      </w:tr>
      <w:tr w:rsidR="00F85904" w:rsidRPr="004831A5" w14:paraId="4CE3A39A" w14:textId="77777777" w:rsidTr="00A10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6" w:type="dxa"/>
          </w:tcPr>
          <w:p w14:paraId="0BAB7CE9" w14:textId="56991968" w:rsidR="00F85904" w:rsidRPr="004831A5" w:rsidRDefault="00F85904" w:rsidP="00A10D51">
            <w:pPr>
              <w:pStyle w:val="Bloktekst"/>
            </w:pPr>
            <w:r>
              <w:t xml:space="preserve">Voor het opslaan van informatie, zo als de inlog naam en wachtwoorden </w:t>
            </w:r>
          </w:p>
        </w:tc>
      </w:tr>
    </w:tbl>
    <w:p w14:paraId="50D8BE74" w14:textId="0C3BE63E" w:rsidR="004831A5" w:rsidRDefault="004831A5" w:rsidP="004831A5">
      <w:pPr>
        <w:pStyle w:val="Bloktekst"/>
      </w:pPr>
    </w:p>
    <w:tbl>
      <w:tblPr>
        <w:tblStyle w:val="Modernverslag"/>
        <w:tblW w:w="0" w:type="auto"/>
        <w:tblInd w:w="720" w:type="dxa"/>
        <w:tblLook w:val="04A0" w:firstRow="1" w:lastRow="0" w:firstColumn="1" w:lastColumn="0" w:noHBand="0" w:noVBand="1"/>
      </w:tblPr>
      <w:tblGrid>
        <w:gridCol w:w="9026"/>
      </w:tblGrid>
      <w:tr w:rsidR="00F85904" w:rsidRPr="004831A5" w14:paraId="5BCDFC6F" w14:textId="77777777" w:rsidTr="00A1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6" w:type="dxa"/>
          </w:tcPr>
          <w:p w14:paraId="23D5CAB3" w14:textId="4B069298" w:rsidR="00F85904" w:rsidRPr="004831A5" w:rsidRDefault="00F85904" w:rsidP="00A10D51">
            <w:pPr>
              <w:pStyle w:val="Bloktekst"/>
              <w:rPr>
                <w:color w:val="205F55" w:themeColor="accent5" w:themeShade="BF"/>
              </w:rPr>
            </w:pPr>
            <w:r>
              <w:rPr>
                <w:color w:val="205F55" w:themeColor="accent5" w:themeShade="BF"/>
              </w:rPr>
              <w:t xml:space="preserve">Google </w:t>
            </w:r>
          </w:p>
        </w:tc>
      </w:tr>
      <w:tr w:rsidR="00F85904" w:rsidRPr="004831A5" w14:paraId="01905E14" w14:textId="77777777" w:rsidTr="00A10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6" w:type="dxa"/>
          </w:tcPr>
          <w:p w14:paraId="085A0C23" w14:textId="6B4ECCF5" w:rsidR="00F85904" w:rsidRPr="004831A5" w:rsidRDefault="00F85904" w:rsidP="00A10D51">
            <w:pPr>
              <w:pStyle w:val="Bloktekst"/>
            </w:pPr>
            <w:r>
              <w:t xml:space="preserve">Voor het onderzoeken van code en inspiratie </w:t>
            </w:r>
          </w:p>
        </w:tc>
      </w:tr>
    </w:tbl>
    <w:p w14:paraId="70FC8DB8" w14:textId="45EEEF23" w:rsidR="00F85904" w:rsidRDefault="00F85904" w:rsidP="004831A5">
      <w:pPr>
        <w:pStyle w:val="Bloktekst"/>
      </w:pPr>
    </w:p>
    <w:tbl>
      <w:tblPr>
        <w:tblStyle w:val="Modernverslag"/>
        <w:tblW w:w="0" w:type="auto"/>
        <w:tblInd w:w="720" w:type="dxa"/>
        <w:tblLook w:val="04A0" w:firstRow="1" w:lastRow="0" w:firstColumn="1" w:lastColumn="0" w:noHBand="0" w:noVBand="1"/>
      </w:tblPr>
      <w:tblGrid>
        <w:gridCol w:w="9026"/>
      </w:tblGrid>
      <w:tr w:rsidR="00F85904" w:rsidRPr="004831A5" w14:paraId="2FA84508" w14:textId="77777777" w:rsidTr="00A1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6" w:type="dxa"/>
          </w:tcPr>
          <w:p w14:paraId="42682034" w14:textId="40FBFDE0" w:rsidR="00F85904" w:rsidRPr="004831A5" w:rsidRDefault="00F85904" w:rsidP="00A10D51">
            <w:pPr>
              <w:pStyle w:val="Bloktekst"/>
              <w:rPr>
                <w:color w:val="205F55" w:themeColor="accent5" w:themeShade="BF"/>
              </w:rPr>
            </w:pPr>
            <w:r>
              <w:rPr>
                <w:color w:val="205F55" w:themeColor="accent5" w:themeShade="BF"/>
              </w:rPr>
              <w:t xml:space="preserve">Photoshop </w:t>
            </w:r>
          </w:p>
        </w:tc>
      </w:tr>
      <w:tr w:rsidR="00F85904" w:rsidRPr="004831A5" w14:paraId="234F3A43" w14:textId="77777777" w:rsidTr="00A10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6" w:type="dxa"/>
          </w:tcPr>
          <w:p w14:paraId="656D0B16" w14:textId="364B6E4E" w:rsidR="00F85904" w:rsidRPr="004831A5" w:rsidRDefault="00F85904" w:rsidP="00A10D51">
            <w:pPr>
              <w:pStyle w:val="Bloktekst"/>
            </w:pPr>
            <w:r>
              <w:t xml:space="preserve">Voor het maken van logo’s banners en beeldmerken voor de website </w:t>
            </w:r>
          </w:p>
        </w:tc>
      </w:tr>
    </w:tbl>
    <w:p w14:paraId="7A58F97D" w14:textId="539399D3" w:rsidR="00F85904" w:rsidRDefault="00F85904" w:rsidP="004831A5">
      <w:pPr>
        <w:pStyle w:val="Bloktekst"/>
      </w:pPr>
    </w:p>
    <w:tbl>
      <w:tblPr>
        <w:tblStyle w:val="Modernverslag"/>
        <w:tblW w:w="0" w:type="auto"/>
        <w:tblInd w:w="720" w:type="dxa"/>
        <w:tblLook w:val="04A0" w:firstRow="1" w:lastRow="0" w:firstColumn="1" w:lastColumn="0" w:noHBand="0" w:noVBand="1"/>
      </w:tblPr>
      <w:tblGrid>
        <w:gridCol w:w="9026"/>
      </w:tblGrid>
      <w:tr w:rsidR="00F85904" w:rsidRPr="004831A5" w14:paraId="64C7542F" w14:textId="77777777" w:rsidTr="00A1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6" w:type="dxa"/>
          </w:tcPr>
          <w:p w14:paraId="5ED9CE2C" w14:textId="77777777" w:rsidR="00F85904" w:rsidRPr="004831A5" w:rsidRDefault="00F85904" w:rsidP="00A10D51">
            <w:pPr>
              <w:pStyle w:val="Bloktekst"/>
              <w:rPr>
                <w:color w:val="205F55" w:themeColor="accent5" w:themeShade="BF"/>
              </w:rPr>
            </w:pPr>
            <w:r>
              <w:rPr>
                <w:color w:val="205F55" w:themeColor="accent5" w:themeShade="BF"/>
              </w:rPr>
              <w:t>Adobe XD</w:t>
            </w:r>
          </w:p>
        </w:tc>
      </w:tr>
      <w:tr w:rsidR="00F85904" w:rsidRPr="004831A5" w14:paraId="5F21F880" w14:textId="77777777" w:rsidTr="00A10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6" w:type="dxa"/>
          </w:tcPr>
          <w:p w14:paraId="4DF585FC" w14:textId="77777777" w:rsidR="00F85904" w:rsidRPr="004831A5" w:rsidRDefault="00F85904" w:rsidP="00A10D51">
            <w:pPr>
              <w:pStyle w:val="Bloktekst"/>
            </w:pPr>
            <w:r>
              <w:t xml:space="preserve">Voor het maken van de </w:t>
            </w:r>
            <w:proofErr w:type="spellStart"/>
            <w:r>
              <w:t>persoona</w:t>
            </w:r>
            <w:proofErr w:type="spellEnd"/>
            <w:r>
              <w:t xml:space="preserve">, </w:t>
            </w:r>
            <w:proofErr w:type="spellStart"/>
            <w:r>
              <w:t>wireframes</w:t>
            </w:r>
            <w:proofErr w:type="spellEnd"/>
            <w:r>
              <w:t xml:space="preserve">, en de </w:t>
            </w:r>
            <w:proofErr w:type="spellStart"/>
            <w:r>
              <w:t>styletile</w:t>
            </w:r>
            <w:proofErr w:type="spellEnd"/>
          </w:p>
        </w:tc>
      </w:tr>
    </w:tbl>
    <w:p w14:paraId="7FFFE007" w14:textId="7F6E0AF6" w:rsidR="00F85904" w:rsidRPr="00AB7C12" w:rsidRDefault="00F85904" w:rsidP="00AB7C12">
      <w:pPr>
        <w:pStyle w:val="Kop2"/>
        <w:jc w:val="center"/>
        <w:rPr>
          <w:color w:val="205F55" w:themeColor="accent5" w:themeShade="BF"/>
          <w:sz w:val="44"/>
          <w:szCs w:val="32"/>
        </w:rPr>
      </w:pPr>
      <w:r w:rsidRPr="00AB7C12">
        <w:rPr>
          <w:color w:val="205F55" w:themeColor="accent5" w:themeShade="BF"/>
          <w:sz w:val="44"/>
          <w:szCs w:val="32"/>
        </w:rPr>
        <w:lastRenderedPageBreak/>
        <w:t>Welken tabellen hebben wij nodig?</w:t>
      </w:r>
    </w:p>
    <w:p w14:paraId="1C00D81A" w14:textId="2ED7CECE" w:rsidR="00CC3A7F" w:rsidRDefault="00CC3A7F"/>
    <w:tbl>
      <w:tblPr>
        <w:tblStyle w:val="Modernverslag"/>
        <w:tblW w:w="0" w:type="auto"/>
        <w:tblInd w:w="720" w:type="dxa"/>
        <w:tblLook w:val="04A0" w:firstRow="1" w:lastRow="0" w:firstColumn="1" w:lastColumn="0" w:noHBand="0" w:noVBand="1"/>
      </w:tblPr>
      <w:tblGrid>
        <w:gridCol w:w="9026"/>
      </w:tblGrid>
      <w:tr w:rsidR="00F85904" w:rsidRPr="004831A5" w14:paraId="0DE82692" w14:textId="77777777" w:rsidTr="00A1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6" w:type="dxa"/>
          </w:tcPr>
          <w:p w14:paraId="3F788737" w14:textId="3D842B43" w:rsidR="00F85904" w:rsidRPr="004831A5" w:rsidRDefault="00F85904" w:rsidP="00A10D51">
            <w:pPr>
              <w:pStyle w:val="Bloktekst"/>
              <w:rPr>
                <w:color w:val="205F55" w:themeColor="accent5" w:themeShade="BF"/>
              </w:rPr>
            </w:pPr>
            <w:r>
              <w:rPr>
                <w:color w:val="205F55" w:themeColor="accent5" w:themeShade="BF"/>
              </w:rPr>
              <w:t>ID</w:t>
            </w:r>
          </w:p>
        </w:tc>
      </w:tr>
      <w:tr w:rsidR="00F85904" w:rsidRPr="004831A5" w14:paraId="413B9C4A" w14:textId="77777777" w:rsidTr="00A10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6" w:type="dxa"/>
          </w:tcPr>
          <w:p w14:paraId="1E1C5D7F" w14:textId="1F0BAB6F" w:rsidR="00F85904" w:rsidRPr="004831A5" w:rsidRDefault="00F85904" w:rsidP="00A10D51">
            <w:pPr>
              <w:pStyle w:val="Bloktekst"/>
            </w:pPr>
            <w:r>
              <w:t xml:space="preserve">Voor het </w:t>
            </w:r>
            <w:proofErr w:type="spellStart"/>
            <w:r>
              <w:t>makelijk</w:t>
            </w:r>
            <w:proofErr w:type="spellEnd"/>
            <w:r>
              <w:t xml:space="preserve"> oproepen van functies en onderscheiden van accounts</w:t>
            </w:r>
          </w:p>
        </w:tc>
      </w:tr>
    </w:tbl>
    <w:p w14:paraId="2825714E" w14:textId="420D7925" w:rsidR="00F85904" w:rsidRDefault="00F85904"/>
    <w:tbl>
      <w:tblPr>
        <w:tblStyle w:val="Modernverslag"/>
        <w:tblW w:w="0" w:type="auto"/>
        <w:tblInd w:w="720" w:type="dxa"/>
        <w:tblLook w:val="04A0" w:firstRow="1" w:lastRow="0" w:firstColumn="1" w:lastColumn="0" w:noHBand="0" w:noVBand="1"/>
      </w:tblPr>
      <w:tblGrid>
        <w:gridCol w:w="9026"/>
      </w:tblGrid>
      <w:tr w:rsidR="00F85904" w:rsidRPr="004831A5" w14:paraId="12B1FA46" w14:textId="77777777" w:rsidTr="00A1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6" w:type="dxa"/>
          </w:tcPr>
          <w:p w14:paraId="43A45732" w14:textId="312A59D0" w:rsidR="00F85904" w:rsidRPr="004831A5" w:rsidRDefault="00F85904" w:rsidP="00A10D51">
            <w:pPr>
              <w:pStyle w:val="Bloktekst"/>
              <w:rPr>
                <w:color w:val="205F55" w:themeColor="accent5" w:themeShade="BF"/>
              </w:rPr>
            </w:pPr>
            <w:r>
              <w:rPr>
                <w:color w:val="205F55" w:themeColor="accent5" w:themeShade="BF"/>
              </w:rPr>
              <w:t>Naam</w:t>
            </w:r>
          </w:p>
        </w:tc>
      </w:tr>
      <w:tr w:rsidR="00F85904" w:rsidRPr="004831A5" w14:paraId="7F61350D" w14:textId="77777777" w:rsidTr="00A10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6" w:type="dxa"/>
          </w:tcPr>
          <w:p w14:paraId="50DB127D" w14:textId="3E14F01E" w:rsidR="00F85904" w:rsidRPr="004831A5" w:rsidRDefault="00F85904" w:rsidP="00A10D51">
            <w:pPr>
              <w:pStyle w:val="Bloktekst"/>
            </w:pPr>
            <w:r>
              <w:t>Met de voornaam kan je mensen persoonlijk benaderen op de website door middel van het terughalen uit de database</w:t>
            </w:r>
            <w:r w:rsidR="00AB7C12">
              <w:t xml:space="preserve"> </w:t>
            </w:r>
            <w:proofErr w:type="spellStart"/>
            <w:r w:rsidR="00AB7C12">
              <w:t>Bijv</w:t>
            </w:r>
            <w:proofErr w:type="spellEnd"/>
            <w:r w:rsidR="00AB7C12">
              <w:t xml:space="preserve">, bij de </w:t>
            </w:r>
            <w:proofErr w:type="spellStart"/>
            <w:r w:rsidR="00AB7C12">
              <w:t>profie</w:t>
            </w:r>
            <w:proofErr w:type="spellEnd"/>
            <w:r w:rsidR="00AB7C12">
              <w:t xml:space="preserve"> page </w:t>
            </w:r>
          </w:p>
        </w:tc>
      </w:tr>
    </w:tbl>
    <w:p w14:paraId="19ED6765" w14:textId="77777777" w:rsidR="00F85904" w:rsidRDefault="00F85904"/>
    <w:p w14:paraId="0251ADB0" w14:textId="52B49E72" w:rsidR="00F85904" w:rsidRDefault="00F85904"/>
    <w:tbl>
      <w:tblPr>
        <w:tblStyle w:val="Modernverslag"/>
        <w:tblW w:w="0" w:type="auto"/>
        <w:tblInd w:w="720" w:type="dxa"/>
        <w:tblLook w:val="04A0" w:firstRow="1" w:lastRow="0" w:firstColumn="1" w:lastColumn="0" w:noHBand="0" w:noVBand="1"/>
      </w:tblPr>
      <w:tblGrid>
        <w:gridCol w:w="9026"/>
      </w:tblGrid>
      <w:tr w:rsidR="00F85904" w:rsidRPr="004831A5" w14:paraId="3BDE5F2A" w14:textId="77777777" w:rsidTr="00A1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6" w:type="dxa"/>
          </w:tcPr>
          <w:p w14:paraId="1372F2EE" w14:textId="00D1603A" w:rsidR="00F85904" w:rsidRPr="004831A5" w:rsidRDefault="00F85904" w:rsidP="00A10D51">
            <w:pPr>
              <w:pStyle w:val="Bloktekst"/>
              <w:rPr>
                <w:color w:val="205F55" w:themeColor="accent5" w:themeShade="BF"/>
              </w:rPr>
            </w:pPr>
            <w:r>
              <w:rPr>
                <w:color w:val="205F55" w:themeColor="accent5" w:themeShade="BF"/>
              </w:rPr>
              <w:t xml:space="preserve">Achternaam </w:t>
            </w:r>
          </w:p>
        </w:tc>
      </w:tr>
      <w:tr w:rsidR="00F85904" w:rsidRPr="004831A5" w14:paraId="57CB726A" w14:textId="77777777" w:rsidTr="00A10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6" w:type="dxa"/>
          </w:tcPr>
          <w:p w14:paraId="5CF5ABC4" w14:textId="1DDF8826" w:rsidR="00F85904" w:rsidRPr="004831A5" w:rsidRDefault="00F85904" w:rsidP="00A10D51">
            <w:pPr>
              <w:pStyle w:val="Bloktekst"/>
            </w:pPr>
            <w:r>
              <w:t xml:space="preserve">Met de </w:t>
            </w:r>
            <w:r>
              <w:t>achternaam</w:t>
            </w:r>
            <w:r>
              <w:t xml:space="preserve"> kan je mensen persoonlijk benaderen op de website door middel van het terughalen uit de database</w:t>
            </w:r>
          </w:p>
        </w:tc>
      </w:tr>
    </w:tbl>
    <w:p w14:paraId="762F6642" w14:textId="350CC770" w:rsidR="00F85904" w:rsidRDefault="00F85904"/>
    <w:tbl>
      <w:tblPr>
        <w:tblStyle w:val="Modernverslag"/>
        <w:tblW w:w="0" w:type="auto"/>
        <w:tblInd w:w="720" w:type="dxa"/>
        <w:tblLook w:val="04A0" w:firstRow="1" w:lastRow="0" w:firstColumn="1" w:lastColumn="0" w:noHBand="0" w:noVBand="1"/>
      </w:tblPr>
      <w:tblGrid>
        <w:gridCol w:w="9026"/>
      </w:tblGrid>
      <w:tr w:rsidR="00856D1E" w:rsidRPr="004831A5" w14:paraId="2B88427F" w14:textId="77777777" w:rsidTr="00A1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6" w:type="dxa"/>
          </w:tcPr>
          <w:p w14:paraId="6A57208A" w14:textId="18FEBD4D" w:rsidR="00856D1E" w:rsidRPr="004831A5" w:rsidRDefault="00AB7C12" w:rsidP="00A10D51">
            <w:pPr>
              <w:pStyle w:val="Bloktekst"/>
              <w:rPr>
                <w:color w:val="205F55" w:themeColor="accent5" w:themeShade="BF"/>
              </w:rPr>
            </w:pPr>
            <w:r>
              <w:rPr>
                <w:color w:val="205F55" w:themeColor="accent5" w:themeShade="BF"/>
              </w:rPr>
              <w:lastRenderedPageBreak/>
              <w:t xml:space="preserve">Titel </w:t>
            </w:r>
            <w:r w:rsidR="00856D1E">
              <w:rPr>
                <w:color w:val="205F55" w:themeColor="accent5" w:themeShade="BF"/>
              </w:rPr>
              <w:t xml:space="preserve"> </w:t>
            </w:r>
          </w:p>
        </w:tc>
      </w:tr>
      <w:tr w:rsidR="00856D1E" w:rsidRPr="004831A5" w14:paraId="366431AC" w14:textId="77777777" w:rsidTr="00A10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6" w:type="dxa"/>
          </w:tcPr>
          <w:p w14:paraId="256BDF59" w14:textId="3496C38D" w:rsidR="00856D1E" w:rsidRPr="004831A5" w:rsidRDefault="00AB7C12" w:rsidP="00A10D51">
            <w:pPr>
              <w:pStyle w:val="Bloktekst"/>
            </w:pPr>
            <w:r>
              <w:t>De titel van de foto om jou te personaliseren</w:t>
            </w:r>
          </w:p>
        </w:tc>
      </w:tr>
    </w:tbl>
    <w:p w14:paraId="464BF086" w14:textId="767B3466" w:rsidR="00856D1E" w:rsidRDefault="00856D1E"/>
    <w:tbl>
      <w:tblPr>
        <w:tblStyle w:val="Modernverslag"/>
        <w:tblW w:w="0" w:type="auto"/>
        <w:tblInd w:w="720" w:type="dxa"/>
        <w:tblLook w:val="04A0" w:firstRow="1" w:lastRow="0" w:firstColumn="1" w:lastColumn="0" w:noHBand="0" w:noVBand="1"/>
      </w:tblPr>
      <w:tblGrid>
        <w:gridCol w:w="9026"/>
      </w:tblGrid>
      <w:tr w:rsidR="00AB7C12" w:rsidRPr="004831A5" w14:paraId="0600FA24" w14:textId="77777777" w:rsidTr="00A1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6" w:type="dxa"/>
          </w:tcPr>
          <w:p w14:paraId="6E3F1B23" w14:textId="05886865" w:rsidR="00AB7C12" w:rsidRPr="004831A5" w:rsidRDefault="00AB7C12" w:rsidP="00A10D51">
            <w:pPr>
              <w:pStyle w:val="Bloktekst"/>
              <w:rPr>
                <w:color w:val="205F55" w:themeColor="accent5" w:themeShade="BF"/>
              </w:rPr>
            </w:pPr>
            <w:r>
              <w:rPr>
                <w:color w:val="205F55" w:themeColor="accent5" w:themeShade="BF"/>
              </w:rPr>
              <w:t xml:space="preserve">Beschrijving </w:t>
            </w:r>
          </w:p>
        </w:tc>
      </w:tr>
      <w:tr w:rsidR="00AB7C12" w:rsidRPr="004831A5" w14:paraId="14A9A620" w14:textId="77777777" w:rsidTr="00A10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6" w:type="dxa"/>
          </w:tcPr>
          <w:p w14:paraId="6E88E442" w14:textId="1C12F667" w:rsidR="00AB7C12" w:rsidRPr="004831A5" w:rsidRDefault="00AB7C12" w:rsidP="00A10D51">
            <w:pPr>
              <w:pStyle w:val="Bloktekst"/>
            </w:pPr>
            <w:r>
              <w:t>De titel van de foto om jou te personaliseren</w:t>
            </w:r>
            <w:r>
              <w:t xml:space="preserve">, door middel van een klein verhaaltje </w:t>
            </w:r>
          </w:p>
        </w:tc>
      </w:tr>
    </w:tbl>
    <w:p w14:paraId="6F962610" w14:textId="5D199FD0" w:rsidR="00AB7C12" w:rsidRDefault="00AB7C12"/>
    <w:tbl>
      <w:tblPr>
        <w:tblStyle w:val="Modernverslag"/>
        <w:tblW w:w="0" w:type="auto"/>
        <w:tblInd w:w="720" w:type="dxa"/>
        <w:tblLook w:val="04A0" w:firstRow="1" w:lastRow="0" w:firstColumn="1" w:lastColumn="0" w:noHBand="0" w:noVBand="1"/>
      </w:tblPr>
      <w:tblGrid>
        <w:gridCol w:w="9026"/>
      </w:tblGrid>
      <w:tr w:rsidR="00AB7C12" w:rsidRPr="004831A5" w14:paraId="374AB379" w14:textId="77777777" w:rsidTr="00A1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6" w:type="dxa"/>
          </w:tcPr>
          <w:p w14:paraId="1E8389D0" w14:textId="2E480E61" w:rsidR="00AB7C12" w:rsidRPr="004831A5" w:rsidRDefault="00AB7C12" w:rsidP="00A10D51">
            <w:pPr>
              <w:pStyle w:val="Bloktekst"/>
              <w:rPr>
                <w:color w:val="205F55" w:themeColor="accent5" w:themeShade="BF"/>
              </w:rPr>
            </w:pPr>
            <w:r>
              <w:rPr>
                <w:color w:val="205F55" w:themeColor="accent5" w:themeShade="BF"/>
              </w:rPr>
              <w:t xml:space="preserve">Bestand </w:t>
            </w:r>
            <w:r>
              <w:rPr>
                <w:color w:val="205F55" w:themeColor="accent5" w:themeShade="BF"/>
              </w:rPr>
              <w:t xml:space="preserve">  </w:t>
            </w:r>
          </w:p>
        </w:tc>
      </w:tr>
      <w:tr w:rsidR="00AB7C12" w:rsidRPr="004831A5" w14:paraId="2CA9F034" w14:textId="77777777" w:rsidTr="00A10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6" w:type="dxa"/>
          </w:tcPr>
          <w:p w14:paraId="47D40AAA" w14:textId="55201B40" w:rsidR="00AB7C12" w:rsidRPr="004831A5" w:rsidRDefault="00AB7C12" w:rsidP="00A10D51">
            <w:pPr>
              <w:pStyle w:val="Bloktekst"/>
            </w:pPr>
            <w:r>
              <w:t>Zo kan je de foto uploaden en er voor zorgen dat hij op jouw profiel en tijdlijn komt</w:t>
            </w:r>
          </w:p>
        </w:tc>
      </w:tr>
    </w:tbl>
    <w:p w14:paraId="3B14E673" w14:textId="37B2BEBE" w:rsidR="00AB7C12" w:rsidRDefault="00AB7C12"/>
    <w:p w14:paraId="5F4C5A22" w14:textId="0F2AC5C3" w:rsidR="00AB7C12" w:rsidRDefault="00AB7C12"/>
    <w:p w14:paraId="76F18388" w14:textId="2A4FF35D" w:rsidR="00AB7C12" w:rsidRDefault="00AB7C12"/>
    <w:p w14:paraId="58381378" w14:textId="7A4FD6E1" w:rsidR="00AB7C12" w:rsidRDefault="00AB7C12"/>
    <w:p w14:paraId="63F37258" w14:textId="0D767682" w:rsidR="00AB7C12" w:rsidRDefault="00AB7C12"/>
    <w:p w14:paraId="14AD1938" w14:textId="4FAD3177" w:rsidR="00AB7C12" w:rsidRDefault="00AB7C12"/>
    <w:p w14:paraId="424F7DF1" w14:textId="7E9F6CF9" w:rsidR="00AB7C12" w:rsidRDefault="00AB7C12"/>
    <w:p w14:paraId="45249846" w14:textId="27F28D2C" w:rsidR="00AB7C12" w:rsidRDefault="00AB7C12"/>
    <w:p w14:paraId="1F1E9F5D" w14:textId="74D4661C" w:rsidR="00AB7C12" w:rsidRDefault="00AB7C12"/>
    <w:p w14:paraId="74D54F4B" w14:textId="364FD45A" w:rsidR="00AB7C12" w:rsidRDefault="00AB7C12"/>
    <w:p w14:paraId="179649D0" w14:textId="7D29ED21" w:rsidR="00AB7C12" w:rsidRPr="00AB7C12" w:rsidRDefault="00AB7C12" w:rsidP="00AB7C12">
      <w:pPr>
        <w:pStyle w:val="Kop2"/>
        <w:jc w:val="center"/>
        <w:rPr>
          <w:color w:val="205F55" w:themeColor="accent5" w:themeShade="BF"/>
          <w:sz w:val="44"/>
          <w:szCs w:val="32"/>
        </w:rPr>
      </w:pPr>
      <w:r w:rsidRPr="00AB7C12">
        <w:rPr>
          <w:color w:val="205F55" w:themeColor="accent5" w:themeShade="BF"/>
          <w:sz w:val="44"/>
          <w:szCs w:val="32"/>
        </w:rPr>
        <w:lastRenderedPageBreak/>
        <w:t>Beveiliging/back-up</w:t>
      </w:r>
    </w:p>
    <w:p w14:paraId="2F924DF3" w14:textId="365FF3D2" w:rsidR="00AB7C12" w:rsidRDefault="00AB7C12"/>
    <w:tbl>
      <w:tblPr>
        <w:tblStyle w:val="Modernverslag"/>
        <w:tblW w:w="0" w:type="auto"/>
        <w:tblInd w:w="720" w:type="dxa"/>
        <w:tblLook w:val="04A0" w:firstRow="1" w:lastRow="0" w:firstColumn="1" w:lastColumn="0" w:noHBand="0" w:noVBand="1"/>
      </w:tblPr>
      <w:tblGrid>
        <w:gridCol w:w="9026"/>
      </w:tblGrid>
      <w:tr w:rsidR="00AB7C12" w:rsidRPr="004831A5" w14:paraId="527B9495" w14:textId="77777777" w:rsidTr="00A1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6" w:type="dxa"/>
          </w:tcPr>
          <w:p w14:paraId="5EFE07BC" w14:textId="78478140" w:rsidR="00AB7C12" w:rsidRPr="004831A5" w:rsidRDefault="00AB7C12" w:rsidP="00A10D51">
            <w:pPr>
              <w:pStyle w:val="Bloktekst"/>
              <w:rPr>
                <w:color w:val="205F55" w:themeColor="accent5" w:themeShade="BF"/>
              </w:rPr>
            </w:pPr>
            <w:r>
              <w:rPr>
                <w:color w:val="205F55" w:themeColor="accent5" w:themeShade="BF"/>
              </w:rPr>
              <w:t xml:space="preserve">Wachtwoord  </w:t>
            </w:r>
          </w:p>
        </w:tc>
      </w:tr>
      <w:tr w:rsidR="00AB7C12" w:rsidRPr="004831A5" w14:paraId="1BC45F54" w14:textId="77777777" w:rsidTr="00A10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6" w:type="dxa"/>
          </w:tcPr>
          <w:p w14:paraId="69FFF76F" w14:textId="6B2277A6" w:rsidR="00AB7C12" w:rsidRPr="004831A5" w:rsidRDefault="00AB7C12" w:rsidP="00A10D51">
            <w:pPr>
              <w:pStyle w:val="Bloktekst"/>
            </w:pPr>
            <w:r>
              <w:t xml:space="preserve">Als je het wachtwoord invoert krijg je </w:t>
            </w:r>
            <w:proofErr w:type="spellStart"/>
            <w:r>
              <w:t>ipv</w:t>
            </w:r>
            <w:proofErr w:type="spellEnd"/>
            <w:r>
              <w:t xml:space="preserve"> letter, bolletjes op je scherm zo dat niemand kan meekijken wat jij type </w:t>
            </w:r>
          </w:p>
        </w:tc>
      </w:tr>
    </w:tbl>
    <w:p w14:paraId="1A197DDB" w14:textId="5CFD7A1A" w:rsidR="00AB7C12" w:rsidRDefault="00AB7C12"/>
    <w:tbl>
      <w:tblPr>
        <w:tblStyle w:val="Modernverslag"/>
        <w:tblW w:w="0" w:type="auto"/>
        <w:tblInd w:w="720" w:type="dxa"/>
        <w:tblLook w:val="04A0" w:firstRow="1" w:lastRow="0" w:firstColumn="1" w:lastColumn="0" w:noHBand="0" w:noVBand="1"/>
      </w:tblPr>
      <w:tblGrid>
        <w:gridCol w:w="9026"/>
      </w:tblGrid>
      <w:tr w:rsidR="00AB7C12" w:rsidRPr="004831A5" w14:paraId="07707884" w14:textId="77777777" w:rsidTr="00A1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6" w:type="dxa"/>
          </w:tcPr>
          <w:p w14:paraId="1AA357EA" w14:textId="11664560" w:rsidR="00AB7C12" w:rsidRPr="004831A5" w:rsidRDefault="00AB7C12" w:rsidP="00A10D51">
            <w:pPr>
              <w:pStyle w:val="Bloktekst"/>
              <w:rPr>
                <w:color w:val="205F55" w:themeColor="accent5" w:themeShade="BF"/>
              </w:rPr>
            </w:pPr>
            <w:r>
              <w:rPr>
                <w:color w:val="205F55" w:themeColor="accent5" w:themeShade="BF"/>
              </w:rPr>
              <w:t xml:space="preserve">Inscriptie </w:t>
            </w:r>
            <w:r>
              <w:rPr>
                <w:color w:val="205F55" w:themeColor="accent5" w:themeShade="BF"/>
              </w:rPr>
              <w:t xml:space="preserve">  </w:t>
            </w:r>
          </w:p>
        </w:tc>
      </w:tr>
      <w:tr w:rsidR="00AB7C12" w:rsidRPr="004831A5" w14:paraId="3062B103" w14:textId="77777777" w:rsidTr="00A10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6" w:type="dxa"/>
          </w:tcPr>
          <w:p w14:paraId="00CC1588" w14:textId="0D42E0AA" w:rsidR="00AB7C12" w:rsidRPr="004831A5" w:rsidRDefault="00AB7C12" w:rsidP="00A10D51">
            <w:pPr>
              <w:pStyle w:val="Bloktekst"/>
            </w:pPr>
            <w:r>
              <w:t>Het wachtwoord woord doorgestuurd naar de code die hem een md5 inscriptie geeft zo dat je zelf als de database gehackt word in de database het wachtwoord niet kan zien</w:t>
            </w:r>
          </w:p>
        </w:tc>
      </w:tr>
    </w:tbl>
    <w:p w14:paraId="03421EC7" w14:textId="58C34F7A" w:rsidR="00AB7C12" w:rsidRDefault="00AB7C12"/>
    <w:tbl>
      <w:tblPr>
        <w:tblStyle w:val="Modernverslag"/>
        <w:tblW w:w="0" w:type="auto"/>
        <w:tblInd w:w="720" w:type="dxa"/>
        <w:tblLook w:val="04A0" w:firstRow="1" w:lastRow="0" w:firstColumn="1" w:lastColumn="0" w:noHBand="0" w:noVBand="1"/>
      </w:tblPr>
      <w:tblGrid>
        <w:gridCol w:w="9026"/>
      </w:tblGrid>
      <w:tr w:rsidR="004F69A9" w:rsidRPr="004831A5" w14:paraId="76EC3D01" w14:textId="77777777" w:rsidTr="00A1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6" w:type="dxa"/>
          </w:tcPr>
          <w:p w14:paraId="6922CBAB" w14:textId="344B6414" w:rsidR="004F69A9" w:rsidRPr="004831A5" w:rsidRDefault="004F69A9" w:rsidP="00A10D51">
            <w:pPr>
              <w:pStyle w:val="Bloktekst"/>
              <w:rPr>
                <w:color w:val="205F55" w:themeColor="accent5" w:themeShade="BF"/>
              </w:rPr>
            </w:pPr>
            <w:r>
              <w:rPr>
                <w:color w:val="205F55" w:themeColor="accent5" w:themeShade="BF"/>
              </w:rPr>
              <w:t>Back-up</w:t>
            </w:r>
            <w:r>
              <w:rPr>
                <w:color w:val="205F55" w:themeColor="accent5" w:themeShade="BF"/>
              </w:rPr>
              <w:t xml:space="preserve">   </w:t>
            </w:r>
          </w:p>
        </w:tc>
      </w:tr>
      <w:tr w:rsidR="004F69A9" w:rsidRPr="004831A5" w14:paraId="2BBF3A1F" w14:textId="77777777" w:rsidTr="00A10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6" w:type="dxa"/>
          </w:tcPr>
          <w:p w14:paraId="5FED400E" w14:textId="6CC0CB44" w:rsidR="004F69A9" w:rsidRPr="004831A5" w:rsidRDefault="004F69A9" w:rsidP="00A10D51">
            <w:pPr>
              <w:pStyle w:val="Bloktekst"/>
            </w:pPr>
            <w:r>
              <w:t>Alle foto</w:t>
            </w:r>
            <w:r w:rsidR="00F02892">
              <w:t xml:space="preserve"> en tekst worden opgeslagen op de </w:t>
            </w:r>
            <w:proofErr w:type="spellStart"/>
            <w:r w:rsidR="00F02892">
              <w:t>localhost</w:t>
            </w:r>
            <w:proofErr w:type="spellEnd"/>
            <w:r w:rsidR="00F02892">
              <w:t xml:space="preserve"> van</w:t>
            </w:r>
            <w:bookmarkStart w:id="0" w:name="_GoBack"/>
            <w:bookmarkEnd w:id="0"/>
            <w:r w:rsidR="00F02892">
              <w:t xml:space="preserve"> de </w:t>
            </w:r>
            <w:proofErr w:type="spellStart"/>
            <w:r w:rsidR="00F02892">
              <w:t>hoster</w:t>
            </w:r>
            <w:proofErr w:type="spellEnd"/>
            <w:r w:rsidR="00F02892">
              <w:t xml:space="preserve">, zo ben je als gebruiker nooit je data kwijt, zelf als de website per ongeluk wegvalt </w:t>
            </w:r>
          </w:p>
        </w:tc>
      </w:tr>
    </w:tbl>
    <w:p w14:paraId="57CCDC0D" w14:textId="77777777" w:rsidR="004F69A9" w:rsidRDefault="004F69A9"/>
    <w:sectPr w:rsidR="004F69A9" w:rsidSect="00A82480">
      <w:footerReference w:type="default" r:id="rId7"/>
      <w:pgSz w:w="11906" w:h="16838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3F72E" w14:textId="77777777" w:rsidR="00A44AC1" w:rsidRDefault="00A44AC1">
      <w:pPr>
        <w:spacing w:after="0" w:line="240" w:lineRule="auto"/>
      </w:pPr>
      <w:r>
        <w:separator/>
      </w:r>
    </w:p>
  </w:endnote>
  <w:endnote w:type="continuationSeparator" w:id="0">
    <w:p w14:paraId="2C4457A6" w14:textId="77777777" w:rsidR="00A44AC1" w:rsidRDefault="00A44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14:paraId="3D224B20" w14:textId="77777777" w:rsidR="006D435B" w:rsidRDefault="00CD749A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EA413F">
          <w:rPr>
            <w:noProof/>
            <w:lang w:bidi="nl-NL"/>
          </w:rPr>
          <w:t>2</w:t>
        </w:r>
        <w:r>
          <w:rPr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6A402" w14:textId="77777777" w:rsidR="00A44AC1" w:rsidRDefault="00A44AC1">
      <w:pPr>
        <w:spacing w:after="0" w:line="240" w:lineRule="auto"/>
      </w:pPr>
      <w:r>
        <w:separator/>
      </w:r>
    </w:p>
  </w:footnote>
  <w:footnote w:type="continuationSeparator" w:id="0">
    <w:p w14:paraId="33773C4C" w14:textId="77777777" w:rsidR="00A44AC1" w:rsidRDefault="00A44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6C7362E"/>
    <w:multiLevelType w:val="hybridMultilevel"/>
    <w:tmpl w:val="078A913A"/>
    <w:lvl w:ilvl="0" w:tplc="F108703C">
      <w:start w:val="1"/>
      <w:numFmt w:val="bullet"/>
      <w:pStyle w:val="Lijstopsomteken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52FC0"/>
    <w:multiLevelType w:val="multilevel"/>
    <w:tmpl w:val="1804A9A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31365DF"/>
    <w:multiLevelType w:val="hybridMultilevel"/>
    <w:tmpl w:val="263EA686"/>
    <w:lvl w:ilvl="0" w:tplc="73A2873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110EC"/>
    <w:multiLevelType w:val="hybridMultilevel"/>
    <w:tmpl w:val="A330FC92"/>
    <w:lvl w:ilvl="0" w:tplc="0B66C61A">
      <w:start w:val="1"/>
      <w:numFmt w:val="decimal"/>
      <w:pStyle w:val="Lijstnummering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9"/>
  </w:num>
  <w:num w:numId="4">
    <w:abstractNumId w:val="4"/>
  </w:num>
  <w:num w:numId="5">
    <w:abstractNumId w:val="13"/>
  </w:num>
  <w:num w:numId="6">
    <w:abstractNumId w:val="12"/>
  </w:num>
  <w:num w:numId="7">
    <w:abstractNumId w:val="8"/>
  </w:num>
  <w:num w:numId="8">
    <w:abstractNumId w:val="14"/>
  </w:num>
  <w:num w:numId="9">
    <w:abstractNumId w:val="7"/>
  </w:num>
  <w:num w:numId="10">
    <w:abstractNumId w:val="10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A5"/>
    <w:rsid w:val="000B4B27"/>
    <w:rsid w:val="0029097C"/>
    <w:rsid w:val="002B1947"/>
    <w:rsid w:val="0040452B"/>
    <w:rsid w:val="00434192"/>
    <w:rsid w:val="004831A5"/>
    <w:rsid w:val="004F69A9"/>
    <w:rsid w:val="005E7CEF"/>
    <w:rsid w:val="00666F9E"/>
    <w:rsid w:val="006D435B"/>
    <w:rsid w:val="00856D1E"/>
    <w:rsid w:val="008E1F75"/>
    <w:rsid w:val="00952086"/>
    <w:rsid w:val="00A44AC1"/>
    <w:rsid w:val="00A82480"/>
    <w:rsid w:val="00AB7C12"/>
    <w:rsid w:val="00CC3A7F"/>
    <w:rsid w:val="00CD749A"/>
    <w:rsid w:val="00D54F24"/>
    <w:rsid w:val="00DD0931"/>
    <w:rsid w:val="00E2268F"/>
    <w:rsid w:val="00E94449"/>
    <w:rsid w:val="00EA413F"/>
    <w:rsid w:val="00F02892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632DD"/>
  <w15:chartTrackingRefBased/>
  <w15:docId w15:val="{9A3078BE-B521-4FC8-B8AE-2693A0C6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nl-NL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66F9E"/>
  </w:style>
  <w:style w:type="paragraph" w:styleId="Kop1">
    <w:name w:val="heading 1"/>
    <w:basedOn w:val="Standaard"/>
    <w:next w:val="Standaard"/>
    <w:link w:val="Kop1Char"/>
    <w:uiPriority w:val="1"/>
    <w:qFormat/>
    <w:rsid w:val="00D54F2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Kop3">
    <w:name w:val="heading 3"/>
    <w:basedOn w:val="Standaard"/>
    <w:next w:val="Standaard"/>
    <w:link w:val="Kop3Char"/>
    <w:uiPriority w:val="1"/>
    <w:semiHidden/>
    <w:unhideWhenUsed/>
    <w:qFormat/>
    <w:rsid w:val="00D54F24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Kop4">
    <w:name w:val="heading 4"/>
    <w:basedOn w:val="Standaard"/>
    <w:next w:val="Standaard"/>
    <w:link w:val="Kop4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Kop5">
    <w:name w:val="heading 5"/>
    <w:basedOn w:val="Standaard"/>
    <w:next w:val="Standaard"/>
    <w:link w:val="Kop5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Kop6">
    <w:name w:val="heading 6"/>
    <w:basedOn w:val="Standaard"/>
    <w:next w:val="Standaard"/>
    <w:link w:val="Kop6Char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Kop7">
    <w:name w:val="heading 7"/>
    <w:basedOn w:val="Standaard"/>
    <w:next w:val="Standaard"/>
    <w:link w:val="Kop7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Kop8">
    <w:name w:val="heading 8"/>
    <w:basedOn w:val="Standaard"/>
    <w:next w:val="Standaard"/>
    <w:link w:val="Kop8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Kop9">
    <w:name w:val="heading 9"/>
    <w:basedOn w:val="Standaard"/>
    <w:next w:val="Standaard"/>
    <w:link w:val="Kop9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VoettekstChar">
    <w:name w:val="Voettekst Char"/>
    <w:basedOn w:val="Standaardalinea-lettertype"/>
    <w:link w:val="Voettekst"/>
    <w:uiPriority w:val="99"/>
    <w:rPr>
      <w:b/>
      <w:sz w:val="46"/>
    </w:rPr>
  </w:style>
  <w:style w:type="character" w:customStyle="1" w:styleId="Kop1Char">
    <w:name w:val="Kop 1 Char"/>
    <w:basedOn w:val="Standaardalinea-lettertype"/>
    <w:link w:val="Kop1"/>
    <w:uiPriority w:val="1"/>
    <w:rsid w:val="0029097C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Kop2Char">
    <w:name w:val="Kop 2 Char"/>
    <w:basedOn w:val="Standaardalinea-lettertype"/>
    <w:link w:val="Kop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Lijstopsomteken">
    <w:name w:val="List Bullet"/>
    <w:basedOn w:val="Standaard"/>
    <w:uiPriority w:val="5"/>
    <w:qFormat/>
    <w:pPr>
      <w:numPr>
        <w:numId w:val="7"/>
      </w:numPr>
      <w:spacing w:after="120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dernverslag">
    <w:name w:val="Modern verslag"/>
    <w:basedOn w:val="Standaardtabel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Kop3Char">
    <w:name w:val="Kop 3 Char"/>
    <w:basedOn w:val="Standaardalinea-lettertype"/>
    <w:link w:val="Kop3"/>
    <w:uiPriority w:val="1"/>
    <w:semiHidden/>
    <w:rsid w:val="0029097C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Kop4Char">
    <w:name w:val="Kop 4 Char"/>
    <w:basedOn w:val="Standaardalinea-lettertype"/>
    <w:link w:val="Kop4"/>
    <w:uiPriority w:val="1"/>
    <w:semiHidden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Kop5Char">
    <w:name w:val="Kop 5 Char"/>
    <w:basedOn w:val="Standaardalinea-lettertype"/>
    <w:link w:val="Kop5"/>
    <w:uiPriority w:val="1"/>
    <w:semiHidden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Kop6Char">
    <w:name w:val="Kop 6 Char"/>
    <w:basedOn w:val="Standaardalinea-lettertype"/>
    <w:link w:val="Kop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Kop7Char">
    <w:name w:val="Kop 7 Char"/>
    <w:basedOn w:val="Standaardalinea-lettertype"/>
    <w:link w:val="Kop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Kop8Char">
    <w:name w:val="Kop 8 Char"/>
    <w:basedOn w:val="Standaardalinea-lettertype"/>
    <w:link w:val="Kop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Kop9Char">
    <w:name w:val="Kop 9 Char"/>
    <w:basedOn w:val="Standaardalinea-lettertype"/>
    <w:link w:val="Kop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Nadruk">
    <w:name w:val="Emphasis"/>
    <w:basedOn w:val="Standaardalinea-lettertype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el">
    <w:name w:val="Title"/>
    <w:basedOn w:val="Standaard"/>
    <w:next w:val="Standaard"/>
    <w:link w:val="Titel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7A4F13" w:themeColor="accent1" w:themeShade="80"/>
      <w:sz w:val="56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Tekstvantijdelijkeaanduiding">
    <w:name w:val="Placeholder Text"/>
    <w:basedOn w:val="Standaardalinea-lettertype"/>
    <w:uiPriority w:val="99"/>
    <w:semiHidden/>
    <w:rsid w:val="00666F9E"/>
    <w:rPr>
      <w:color w:val="595959" w:themeColor="text1" w:themeTint="A6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2A2A2A" w:themeColor="text2"/>
    </w:rPr>
  </w:style>
  <w:style w:type="paragraph" w:styleId="Citaat">
    <w:name w:val="Quote"/>
    <w:basedOn w:val="Standaard"/>
    <w:next w:val="Standaard"/>
    <w:link w:val="CitaatChar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atChar">
    <w:name w:val="Citaat Char"/>
    <w:basedOn w:val="Standaardalinea-lettertype"/>
    <w:link w:val="Citaat"/>
    <w:uiPriority w:val="3"/>
    <w:rsid w:val="0029097C"/>
    <w:rPr>
      <w:iCs/>
      <w:sz w:val="60"/>
    </w:r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nummering">
    <w:name w:val="List Number"/>
    <w:basedOn w:val="Standaard"/>
    <w:uiPriority w:val="6"/>
    <w:qFormat/>
    <w:pPr>
      <w:numPr>
        <w:numId w:val="6"/>
      </w:numPr>
      <w:spacing w:after="120"/>
    </w:pPr>
  </w:style>
  <w:style w:type="paragraph" w:styleId="Bloktekst">
    <w:name w:val="Block Text"/>
    <w:basedOn w:val="Standaard"/>
    <w:uiPriority w:val="2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3A7F"/>
    <w:rPr>
      <w:rFonts w:ascii="Segoe UI" w:hAnsi="Segoe UI" w:cs="Segoe UI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C3A7F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C3A7F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3A7F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3A7F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3A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3A7F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C3A7F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C3A7F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C3A7F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C3A7F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C3A7F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C3A7F"/>
    <w:rPr>
      <w:rFonts w:ascii="Consolas" w:hAnsi="Consolas"/>
      <w:szCs w:val="21"/>
    </w:rPr>
  </w:style>
  <w:style w:type="character" w:styleId="Hyperlink">
    <w:name w:val="Hyperlink"/>
    <w:basedOn w:val="Standaardalinea-lettertype"/>
    <w:uiPriority w:val="99"/>
    <w:semiHidden/>
    <w:unhideWhenUsed/>
    <w:rsid w:val="000B4B27"/>
    <w:rPr>
      <w:color w:val="413C4C" w:themeColor="accent3" w:themeShade="80"/>
      <w:u w:val="single"/>
    </w:rPr>
  </w:style>
  <w:style w:type="paragraph" w:styleId="Lijstalinea">
    <w:name w:val="List Paragraph"/>
    <w:basedOn w:val="Standaard"/>
    <w:uiPriority w:val="34"/>
    <w:unhideWhenUsed/>
    <w:qFormat/>
    <w:rsid w:val="0048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V\AppData\Roaming\Microsoft\Templates\Moderne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Moderne paper.dotx</Template>
  <TotalTime>31</TotalTime>
  <Pages>6</Pages>
  <Words>264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van der Geest</dc:creator>
  <cp:keywords/>
  <dc:description/>
  <cp:lastModifiedBy>Hugo van der Geest</cp:lastModifiedBy>
  <cp:revision>3</cp:revision>
  <dcterms:created xsi:type="dcterms:W3CDTF">2020-03-13T08:28:00Z</dcterms:created>
  <dcterms:modified xsi:type="dcterms:W3CDTF">2020-03-13T08:59:00Z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